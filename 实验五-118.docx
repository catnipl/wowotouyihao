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random库的使用</w:t>
      </w:r>
    </w:p>
    <w:p>
      <w:p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了解分支结构和循环结构</w:t>
      </w:r>
    </w:p>
    <w:p>
      <w:p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1、猜字游戏。在程序中预设一个0·9之间的整数，让用户通过键盘输入所猜的数，如果大于预设的数，如果大于预设的数，显示‘遗憾，太大了’；小于预设的数，显示‘遗憾，太小了’，如此循环，直至猜中该数，显示‘猜测N次，你猜中了！’其中N是用户输入数字的次数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统计不同字符个数。用户从键盘输入一行字符，编写一个程序，统计并输出其中英文字符，数字。空格和其他字符的个数。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最大公约数计算。从键盘接受两个整数。编写程序求出这两个整数的最大公约数和最大公倍数。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程序：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、p, N = 4 , 0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while True: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n = eval(input("请输入一个0-9之间的整数："))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N +=1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n == p: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print("预测{}次，猜中了！".format(N))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n &gt; p: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print("遗憾，太大了！")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n &lt; p: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print("遗憾，太小了！")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2、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n1 = 0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n2 = 0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n3 = 0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n4 = 0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s = input("请输入一行字符：")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for i in s: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if ord("a") &lt; ord(i) &lt; ord("z") or ord("A") &lt; ord(i) &lt; ord("Z"):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n1 +=1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elif ord("0") &lt; ord(i) &lt; ord("9"):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n2 +=1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elif i == " ":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n3 +=1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n4 +=1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print("有{}个英文字符，{}个数字字符，{}个空格，{}个其他字符".format(n1,n2,n3,n4))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    3、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m = int(input("请输入一个正整数："))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n = int(input("请输入第二个正整数："))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a = m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b = n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if a &gt; b: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t = a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a = b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t = b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while a != 0: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r = b%a 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b = a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a = r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max = b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min = m*n/max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print("{}和{}的最大公约数是{},最小公倍数是{}".format(m,n,max,min))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实验结果：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1、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3675" cy="3100070"/>
            <wp:effectExtent l="0" t="0" r="3175" b="5080"/>
            <wp:docPr id="3" name="图片 3" descr="{9%23XZB{45~RU8@[178H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9%23XZB{45~RU8@[178HT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2、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6055" cy="3011170"/>
            <wp:effectExtent l="0" t="0" r="10795" b="17780"/>
            <wp:docPr id="2" name="图片 2" descr="K04@6WBLZ2S11(AZ}EUKY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04@6WBLZ2S11(AZ}EUKYL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3、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9230" cy="2960370"/>
            <wp:effectExtent l="0" t="0" r="7620" b="11430"/>
            <wp:docPr id="4" name="图片 4" descr="`N~A~UDXOAY9`P9C_B1${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N~A~UDXOAY9`P9C_B1${P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实验小结：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勤奋使人进步。先写伪代码理清思路会更正确的写出程序。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4ADE5"/>
    <w:multiLevelType w:val="singleLevel"/>
    <w:tmpl w:val="EA84ADE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60DEF"/>
    <w:rsid w:val="65E60DE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2018-04-21T12:11:00Z</dcterms:created>
  <dc:creator>取个搞笑的网名</dc:creator>
  <cp:lastModifiedBy>取个搞笑的网名</cp:lastModifiedBy>
  <dcterms:modified xsi:type="dcterms:W3CDTF">2018-04-21T12:44:44Z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