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。。。1.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import keyword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s=keyword.kwlist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n=input("输入一个文件名:")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f=open(n,"r").readlines()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ls=[]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for i in f: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i=i.split()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ls.append(i)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fo=open(n,"w+")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for i in range(len(ls)):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if f[i].isspace():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fo.write(" "+"\n")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for j in range(len(ls[i])):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x= ls[i][j]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if x not in s: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    x=x.upper()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else: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    x=x.lower()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if x==ls[i][len(ls[i])-1]: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    fo.write(x+"\n")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else: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            fo.write(x+" ")</w:t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。。。2.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from PIL import Image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im = Image.open('鸭嘴兽.png')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im.thumbnail((189,214))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im.save('YA','JPEG')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。。。3.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。。。4.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from PIL import Image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from PIL import ImageFilter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im = Image.open('2.jpg')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om = im.filter(ImagerFilter.CONTOUR)</w:t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om.save('2Contour.jpg')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。。。5.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3024505"/>
            <wp:effectExtent l="0" t="0" r="3810" b="4445"/>
            <wp:docPr id="1" name="图片 1" descr="006a7BzAgy1fc4g5l5kd5j310c0ku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6a7BzAgy1fc4g5l5kd5j310c0kuaf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3020695"/>
            <wp:effectExtent l="0" t="0" r="10795" b="8255"/>
            <wp:docPr id="2" name="图片 2" descr="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77B19"/>
    <w:rsid w:val="64677B1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tif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2018-05-13T16:05:00Z</dcterms:created>
  <dc:creator>取个搞笑的网名</dc:creator>
  <cp:lastModifiedBy>取个搞笑的网名</cp:lastModifiedBy>
  <dcterms:modified xsi:type="dcterms:W3CDTF">2018-05-13T16:11:02Z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