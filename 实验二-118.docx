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math库解析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掌握math库的使用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、天天向上续。尽管每天坚持，但人的能力发展并不是无限的，它符合特定模型。假设能力增长符合如下带有平台期的模型：以7天为周期，连续学习3天能力值不变，从第4天开始至第7天每天能力增长为前一天的1%。如果7天中有1天间断学习，则周期从头计算。请编写程序回答，如果初识能力值为1，连续学习365天后能力值是多少？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天天向上续。采用程序练习题3.2的能力增长模型，如果初始能力值为1，固定每10休息1天，365天后能力值是多少？如果每15天休息1天呢？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回文数判断。设n是一任意自然数，如果n的各位数字反向排列所得自然数与n相等，则n被称为回文数。从键盘输入一个5位数字，请编写程序判断这个数字是不是回文数。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程序：1、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dayup,dayfactor = 1.0,0.01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for i in range(365):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i % 7 in [0,1,2]: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dayup = dayup * 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dayup = dayup * (1+dayfactor)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print("连续学习三天不变，以后四天增加的能力：{0:2f}.".format(dayup))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2、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dayup,dayfactor = 1.0,0.01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for i in range(365):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i % 11 in[3,4,5,6]: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dayup = dayup * (1 + dayfactor)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dayup = dayup * 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print("固定每十天休息一天:{:.2f}".format(dayup))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3、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 = input("请输入一个五位整数:")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a = -1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b = 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for i in range(5):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n[i] != n[a]: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b =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a = a-1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if b == 1: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print("是回文")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else:</w:t>
      </w:r>
    </w:p>
    <w:p>
      <w:pPr>
        <w:numPr>
          <w:numId w:val="0"/>
        </w:numPr>
        <w:ind w:firstLine="421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print("不是回文")</w:t>
      </w:r>
    </w:p>
    <w:p>
      <w:pPr>
        <w:numPr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</w:t>
      </w: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9865" cy="3490595"/>
            <wp:effectExtent l="0" t="0" r="6985" b="14605"/>
            <wp:docPr id="1" name="图片 1" descr="1SW@X6CUKK87R$QFPMV}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W@X6CUKK87R$QFPMV}F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1770" cy="3439160"/>
            <wp:effectExtent l="0" t="0" r="5080" b="8890"/>
            <wp:docPr id="6" name="图片 6" descr="%T$U%1{D0]1R002S45MZU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%T$U%1{D0]1R002S45MZU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7325" cy="3339465"/>
            <wp:effectExtent l="0" t="0" r="9525" b="13335"/>
            <wp:docPr id="2" name="图片 2" descr="9JINJK@~G)$7`ZF4T{C8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JINJK@~G)$7`ZF4T{C8T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实验小结：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整理好思路才能编写好程序。多加练习。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3A84E"/>
    <w:multiLevelType w:val="singleLevel"/>
    <w:tmpl w:val="8773A8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0A40"/>
    <w:rsid w:val="1A470A4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2018-04-21T07:11:00Z</dcterms:created>
  <dc:creator>取个搞笑的网名</dc:creator>
  <cp:lastModifiedBy>取个搞笑的网名</cp:lastModifiedBy>
  <dcterms:modified xsi:type="dcterms:W3CDTF">2018-04-21T07:42:28Z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